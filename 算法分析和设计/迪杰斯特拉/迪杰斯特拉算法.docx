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eastAsia="zh-CN"/>
        </w:rPr>
      </w:pPr>
      <w:r>
        <w:rPr>
          <w:rFonts w:hint="eastAsia"/>
        </w:rPr>
        <w:t>实验</w:t>
      </w:r>
      <w:r>
        <w:rPr>
          <w:rFonts w:hint="eastAsia"/>
          <w:lang w:eastAsia="zh-CN"/>
        </w:rPr>
        <w:t>四</w:t>
      </w:r>
      <w:r>
        <w:rPr>
          <w:rFonts w:hint="eastAsia"/>
        </w:rPr>
        <w:t>：</w:t>
      </w:r>
      <w:r>
        <w:rPr>
          <w:rFonts w:hint="eastAsia"/>
          <w:lang w:eastAsia="zh-CN"/>
        </w:rPr>
        <w:t>最短路径算法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</w:t>
      </w:r>
      <w:r>
        <w:rPr>
          <w:rFonts w:hint="eastAsia"/>
          <w:b/>
          <w:bCs/>
          <w:sz w:val="28"/>
          <w:szCs w:val="28"/>
        </w:rPr>
        <w:t>实验目的</w:t>
      </w:r>
    </w:p>
    <w:p>
      <w:pPr>
        <w:ind w:left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1）</w:t>
      </w:r>
      <w:r>
        <w:rPr>
          <w:rFonts w:hint="eastAsia"/>
          <w:sz w:val="21"/>
          <w:szCs w:val="21"/>
        </w:rPr>
        <w:t>理解</w:t>
      </w:r>
      <w:r>
        <w:rPr>
          <w:rFonts w:hint="eastAsia"/>
          <w:sz w:val="21"/>
          <w:szCs w:val="21"/>
          <w:lang w:eastAsia="zh-CN"/>
        </w:rPr>
        <w:t>路径松驰技术的思想</w:t>
      </w:r>
    </w:p>
    <w:p>
      <w:pPr>
        <w:ind w:left="42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2）</w:t>
      </w:r>
      <w:r>
        <w:rPr>
          <w:rFonts w:hint="eastAsia"/>
          <w:sz w:val="21"/>
          <w:szCs w:val="21"/>
        </w:rPr>
        <w:t>掌握迪杰斯特拉算法（Dijkstra）</w:t>
      </w:r>
      <w:r>
        <w:rPr>
          <w:rFonts w:hint="eastAsia"/>
          <w:sz w:val="21"/>
          <w:szCs w:val="21"/>
          <w:lang w:eastAsia="zh-CN"/>
        </w:rPr>
        <w:t>的基本思想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</w:t>
      </w:r>
      <w:r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  <w:lang w:val="en-US" w:eastAsia="zh-CN"/>
        </w:rPr>
        <w:t>内容</w:t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1"/>
          <w:szCs w:val="21"/>
          <w:lang w:val="en-US" w:eastAsia="zh-CN"/>
        </w:rPr>
        <w:t xml:space="preserve"> 实现</w:t>
      </w:r>
      <w:r>
        <w:rPr>
          <w:rFonts w:hint="eastAsia"/>
          <w:sz w:val="21"/>
          <w:szCs w:val="21"/>
        </w:rPr>
        <w:t>单源最短路经的迪杰斯特拉算法（Dijkstra）</w:t>
      </w:r>
      <w:r>
        <w:rPr>
          <w:rFonts w:hint="eastAsia"/>
          <w:sz w:val="21"/>
          <w:szCs w:val="21"/>
          <w:lang w:eastAsia="zh-CN"/>
        </w:rPr>
        <w:t>，要求：采用最小堆实现优先级队列。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迪杰斯特拉算法（Dijkstra）基本思想</w:t>
      </w:r>
    </w:p>
    <w:p>
      <w:pPr>
        <w:ind w:left="42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" w:eastAsia="zh-CN"/>
        </w:rPr>
        <w:t>分成两个集合</w:t>
      </w:r>
      <w:r>
        <w:rPr>
          <w:rFonts w:hint="eastAsia"/>
          <w:sz w:val="21"/>
          <w:szCs w:val="21"/>
          <w:lang w:val="en-US" w:eastAsia="zh-CN"/>
        </w:rPr>
        <w:t>S，V</w:t>
      </w:r>
      <w:r>
        <w:rPr>
          <w:rFonts w:hint="eastAsia"/>
          <w:sz w:val="21"/>
          <w:szCs w:val="21"/>
          <w:lang w:val="en" w:eastAsia="zh-CN"/>
        </w:rPr>
        <w:t>，如果已经把这个数的最小距离找到就放进</w:t>
      </w:r>
      <w:r>
        <w:rPr>
          <w:rFonts w:hint="eastAsia"/>
          <w:sz w:val="21"/>
          <w:szCs w:val="21"/>
          <w:lang w:val="en-US" w:eastAsia="zh-CN"/>
        </w:rPr>
        <w:t>S</w:t>
      </w:r>
      <w:r>
        <w:rPr>
          <w:rFonts w:hint="eastAsia"/>
          <w:sz w:val="21"/>
          <w:szCs w:val="21"/>
          <w:lang w:val="en" w:eastAsia="zh-CN"/>
        </w:rPr>
        <w:t>集合里面，假设从一开始，算第一个点和其他点的最小值，遍历一节点的邻接表，找到和一节点最小的节点，放入</w:t>
      </w:r>
      <w:r>
        <w:rPr>
          <w:rFonts w:hint="eastAsia"/>
          <w:sz w:val="21"/>
          <w:szCs w:val="21"/>
          <w:lang w:val="en-US" w:eastAsia="zh-CN"/>
        </w:rPr>
        <w:t>S集合中，然后开始路径松弛，找到直接到和间接到哪一个近。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实验过程</w:t>
      </w:r>
    </w:p>
    <w:p>
      <w:pPr>
        <w:ind w:left="42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遍历G.vexnum-1次；每次找出一个顶点的最短路径</w:t>
      </w:r>
      <w:r>
        <w:rPr>
          <w:rFonts w:hint="eastAsia"/>
          <w:sz w:val="21"/>
          <w:szCs w:val="21"/>
          <w:lang w:val="en-US" w:eastAsia="zh-CN"/>
        </w:rPr>
        <w:t>,先寻找直接到的最小路径，再用松弛计算比较间接到和直接到哪个小。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实验结果</w:t>
      </w:r>
    </w:p>
    <w:p/>
    <w:p>
      <w:r>
        <w:drawing>
          <wp:inline distT="0" distB="0" distL="114300" distR="114300">
            <wp:extent cx="2286000" cy="1438275"/>
            <wp:effectExtent l="0" t="0" r="0" b="952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#define MAX 10</w:t>
      </w:r>
    </w:p>
    <w:p>
      <w:pPr>
        <w:rPr>
          <w:rFonts w:hint="default"/>
        </w:rPr>
      </w:pPr>
      <w:r>
        <w:rPr>
          <w:rFonts w:hint="default"/>
        </w:rPr>
        <w:t>#define F 10086</w:t>
      </w:r>
    </w:p>
    <w:p>
      <w:pPr>
        <w:rPr>
          <w:rFonts w:hint="default"/>
        </w:rPr>
      </w:pPr>
      <w:r>
        <w:rPr>
          <w:rFonts w:hint="default"/>
        </w:rPr>
        <w:t>typedef struct graph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vexs[MAX] = { 0, 1, 2, 3, 4, 5, 6, 7, 8 };       // 顶点集合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vexnum = 9;           // 顶点数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matrix[MAX][MAX] = {{ 0, 1, 5, F, F, F, F, F, F 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 1, 0, 3, 7, 5, F, F, F, F 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 5, 3, 0, F, 1, 7, F, F, F 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 F, 7, F, 0, 2, F, 3, F, F 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 F, 5, 1, 2, 0, 3, 6, 9, F 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 F, F, 7, F, 3, 0, F, 5, F 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 F, F, F, 3, 6, F, 0, 2, 7 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 F, F, F, F, 9, 5, 2, 0, 4 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F, F, F, F, F, F, 7, 4, 0 }}; </w:t>
      </w:r>
    </w:p>
    <w:p>
      <w:pPr>
        <w:rPr>
          <w:rFonts w:hint="default"/>
        </w:rPr>
      </w:pPr>
      <w:r>
        <w:rPr>
          <w:rFonts w:hint="default"/>
        </w:rPr>
        <w:t>} Graph;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dijkstra(Graph G, int start);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Graph G;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dijkstra(G,1);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 xml:space="preserve"> * Dijkstra最短路径。</w:t>
      </w:r>
    </w:p>
    <w:p>
      <w:pPr>
        <w:rPr>
          <w:rFonts w:hint="default"/>
        </w:rPr>
      </w:pPr>
      <w:r>
        <w:rPr>
          <w:rFonts w:hint="default"/>
        </w:rPr>
        <w:t xml:space="preserve"> * 即，统计图(G)中"顶点vs"到其它各个顶点的最短路径。</w:t>
      </w:r>
    </w:p>
    <w:p>
      <w:pPr>
        <w:rPr>
          <w:rFonts w:hint="default"/>
        </w:rPr>
      </w:pPr>
      <w:r>
        <w:rPr>
          <w:rFonts w:hint="default"/>
        </w:rPr>
        <w:t xml:space="preserve"> *</w:t>
      </w:r>
    </w:p>
    <w:p>
      <w:pPr>
        <w:rPr>
          <w:rFonts w:hint="default"/>
        </w:rPr>
      </w:pPr>
      <w:r>
        <w:rPr>
          <w:rFonts w:hint="default"/>
        </w:rPr>
        <w:t xml:space="preserve"> * 参数说明：</w:t>
      </w:r>
    </w:p>
    <w:p>
      <w:pPr>
        <w:rPr>
          <w:rFonts w:hint="default"/>
        </w:rPr>
      </w:pPr>
      <w:r>
        <w:rPr>
          <w:rFonts w:hint="default"/>
        </w:rPr>
        <w:t xml:space="preserve"> *        G -- 图</w:t>
      </w:r>
    </w:p>
    <w:p>
      <w:pPr>
        <w:rPr>
          <w:rFonts w:hint="default"/>
        </w:rPr>
      </w:pPr>
      <w:r>
        <w:rPr>
          <w:rFonts w:hint="default"/>
        </w:rPr>
        <w:t xml:space="preserve"> *    start -- 起始顶点(start vertex)。即计算"顶点start"到其它顶点的最短路径。</w:t>
      </w:r>
    </w:p>
    <w:p>
      <w:pPr>
        <w:rPr>
          <w:rFonts w:hint="default"/>
        </w:rPr>
      </w:pPr>
      <w:r>
        <w:rPr>
          <w:rFonts w:hint="default"/>
        </w:rPr>
        <w:t xml:space="preserve"> *     prev -- 前驱顶点数组。即，prev[i]的值是"顶点start"到"顶点i"的最短路径所经历的全部顶点中，位于"顶点i"之前的那个顶点。</w:t>
      </w:r>
    </w:p>
    <w:p>
      <w:pPr>
        <w:rPr>
          <w:rFonts w:hint="default"/>
        </w:rPr>
      </w:pPr>
      <w:r>
        <w:rPr>
          <w:rFonts w:hint="default"/>
        </w:rPr>
        <w:t xml:space="preserve"> *     dist -- 长度数组。即，dist[i]是"顶点start"到"顶点i"的最短路径的长度。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void dijkstra(Graph G, int start)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i, j, 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min;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tmp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flag[MAX] = { false }; // flag[i]表示"顶点vs"到"顶点i"的最短路径是否已获取。TODO: 可用最小堆获取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prev[MAX] = { start }; // prev 前驱，初始状态下均为到起始点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dist[MAX] = { F }; // dist 到start点的最短距离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初始化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 = 0; i &lt; G.vexnum; 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dist[i] = G.matrix[start][i];// 顶点i的最短路径为"顶点start"到"顶点i"的权。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对起始定点自身进行初始化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//flag[start] = true;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dist[start]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遍历G.vexnum-1次；每次找出一个顶点的最短路径。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 = 1; i &lt; G.vexnum; 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寻找当前最小的路径；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即，在未获取最短路径的顶点中，找到离vs最近的顶点(k)。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 = 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(j = 0; j &lt; G.vexnum; j++)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(!flag[j] &amp;&amp; dist[j] &lt; min)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 = dist[j];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k = j; //标记距起点距离最小的点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标记"顶点k"为已经获取到最短路径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flag[k] = true;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修正当前最短路径和前驱顶点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即，当已经"顶点k的最短路径"之后，更新"未获取最短路径的顶点的最短路径和前驱顶点"。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(j = 0; j &lt; G.vexnum; j++)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//tmp = (G.matrix[k][j] == F ? F : (min + G.matrix[k][j])); // 防止溢出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min + G.matrix[k][j]; // 防止溢出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(flag[j] == 0 &amp;&amp; (tmp &lt; dist[j]))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dist[j] = tmp;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prev[j] = 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打印dijkstra最短路径的结果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printf("dijkstra(%c): \n", G.vexs[start]);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 = 0; i &lt; G.vexnum; 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  shortest(%d, %d)=%d\n", G.vexs[start], G.vexs[i], dist[i]);</w:t>
      </w: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正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正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altName w:val="AR PL New Ka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New Kai">
    <w:panose1 w:val="020B0609010101010101"/>
    <w:charset w:val="86"/>
    <w:family w:val="auto"/>
    <w:pitch w:val="default"/>
    <w:sig w:usb0="800002BF" w:usb1="38CFFCFA" w:usb2="00000016" w:usb3="00000000" w:csb0="6016000C" w:csb1="9213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5636DC"/>
    <w:multiLevelType w:val="singleLevel"/>
    <w:tmpl w:val="575636DC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15699"/>
    <w:rsid w:val="19986D8A"/>
    <w:rsid w:val="1C4640DC"/>
    <w:rsid w:val="5E7F96A6"/>
    <w:rsid w:val="5FF1569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david/C:\Users\hp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2018-05-21T09:08:00Z</dcterms:created>
  <dc:creator>hp</dc:creator>
  <cp:lastModifiedBy>17dhcbdj</cp:lastModifiedBy>
  <dcterms:modified xsi:type="dcterms:W3CDTF">2021-06-13T01:02:28Z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  <property fmtid="{D5CDD505-2E9C-101B-9397-08002B2CF9AE}" pid="3" name="ICV">
    <vt:lpwstr>D4D0E92F8B064DF299EA89854B6D53D1</vt:lpwstr>
  </property>
</Properties>
</file>