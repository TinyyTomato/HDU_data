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实验一：递归与分治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</w:t>
      </w:r>
      <w:r>
        <w:rPr>
          <w:rFonts w:hint="eastAsia"/>
          <w:b/>
          <w:bCs/>
          <w:sz w:val="28"/>
          <w:szCs w:val="28"/>
        </w:rPr>
        <w:t>实验目的</w:t>
      </w:r>
    </w:p>
    <w:p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理解递归算法的思想和递归程序的执行过程，并能熟练编写递归程序。</w:t>
      </w:r>
    </w:p>
    <w:p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掌握分治算法的思想，对给定的问题能设计出分治算法予以解决。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</w:t>
      </w: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  <w:lang w:val="en-US" w:eastAsia="zh-CN"/>
        </w:rPr>
        <w:t>内容</w:t>
      </w:r>
    </w:p>
    <w:p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position w:val="-8"/>
          <w:sz w:val="24"/>
          <w:szCs w:val="24"/>
        </w:rPr>
        <w:object>
          <v:shape id="_x0000_i1025" o:spt="75" type="#_x0000_t75" style="height:18pt;width:19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</w:rPr>
        <w:t>段合并排序算法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将数组</w:t>
      </w:r>
      <w:r>
        <w:rPr>
          <w:rFonts w:hint="eastAsia"/>
          <w:position w:val="-10"/>
          <w:sz w:val="24"/>
          <w:szCs w:val="24"/>
        </w:rPr>
        <w:object>
          <v:shape id="_x0000_i1026" o:spt="75" type="#_x0000_t75" style="height:16pt;width:48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</w:rPr>
        <w:t>划分为</w:t>
      </w:r>
      <w:r>
        <w:rPr>
          <w:rFonts w:hint="eastAsia"/>
          <w:position w:val="-12"/>
          <w:sz w:val="24"/>
          <w:szCs w:val="24"/>
        </w:rPr>
        <w:object>
          <v:shape id="_x0000_i1027" o:spt="75" type="#_x0000_t75" style="height:20pt;width:26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</w:rPr>
        <w:t>个子数组，每个子数组有</w:t>
      </w:r>
      <w:r>
        <w:rPr>
          <w:rFonts w:hint="eastAsia"/>
          <w:position w:val="-10"/>
          <w:sz w:val="24"/>
          <w:szCs w:val="24"/>
        </w:rPr>
        <w:object>
          <v:shape id="_x0000_i1028" o:spt="75" type="#_x0000_t75" style="height:19pt;width:36pt;" o:ole="t" filled="f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4"/>
        </w:rPr>
        <w:t>个元素。然后递归地对分割后的子数组进行排序，最后将所得到的</w:t>
      </w:r>
      <w:r>
        <w:rPr>
          <w:rFonts w:hint="eastAsia"/>
          <w:position w:val="-12"/>
          <w:sz w:val="24"/>
          <w:szCs w:val="24"/>
        </w:rPr>
        <w:object>
          <v:shape id="_x0000_i1029" o:spt="75" type="#_x0000_t75" style="height:20pt;width:26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  <w:szCs w:val="24"/>
        </w:rPr>
        <w:t>个排好序的子数组合并排序。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分治算法基本思想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" w:eastAsia="zh-CN"/>
        </w:rPr>
        <w:t>先将数组分成根号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n个大小为根号n的数组，然后对这些数组进行排序并进行根号n个数组合并。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实验过程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实现算法发现如果区间取的太小会发生死循环，所以把最小区间取为3，再小不在分，排序完合并也要进行根号n次合并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实验结果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0225" cy="1314450"/>
            <wp:effectExtent l="0" t="0" r="9525" b="0"/>
            <wp:docPr id="1" name="Picture 6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IMG_256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代码：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#include&lt;stdio.h&gt;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#include&lt;math.h&gt;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#include&lt;stdlib.h&gt;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void merge(int num[],int l1,int r1,int l2,int r2){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int size1 = r1 - l1;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int size2 = r2 - l2;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int *arr1 = (int *)malloc(sizeof(int)*size1);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int *arr2 = (int *)malloc(sizeof(int)*size2);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for(int i=0;i&lt;size1;i++){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arr1[i] = num[l1+i];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for(int i=0;i&lt;size2;i++){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arr2[i] = num[l2+i];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int *arr3;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if( l1 &lt; l2){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arr3 = num+l1;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}else{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arr3 = num+l2;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int p=0,q=0,a=0;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while(p&lt;size1 &amp;&amp; q&lt;size2){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if(arr1[p] &lt; arr2[q]){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arr3[a] = arr1[p];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a++;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p++;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}else{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arr3[a] = arr2[q];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a++;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q++;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if(p&lt;size1){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while(p&lt;size1){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arr3[a] = arr1[p];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p++;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a++;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}else if(q&lt;size2){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while(q&lt;size2){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arr3[a] = arr2[q];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q++;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a++;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 xml:space="preserve">//选择排序 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int sort(int* arr, int size)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if (size == 0)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return 0;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for (int i = 0; i &lt; size; i++)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for (int j = i + 1; j &lt; size; j++)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if (arr[j] &lt; arr[i])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int temp = arr[i];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arr[i] = arr[j];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arr[j] = temp;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return 0;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void devide(int num[],int l,int r){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int size = r-l;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int sq = sqrt(size);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if(size &gt;3){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//分出根号n个区块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 xml:space="preserve"> for(int i=0;i&lt;sq;i++){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 xml:space="preserve"> </w:t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devide(num,l+i*sq,l+(i+1)*sq);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 xml:space="preserve"> } 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 xml:space="preserve"> //为了把最后的数字也排序进去 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 xml:space="preserve"> devide(num,l+sq*(sq-1),r);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}else{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sort(num+l,size);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 xml:space="preserve">//合并根号n个区块 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int firstl =  l;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int firstr = l+sq;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for(int i=1;i&lt;sq;i++){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int lastl = l +sq*i;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int lastr = lastl+sq;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merge(num,firstl,firstr,lastl,lastr);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firstr += sq;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 xml:space="preserve">merge(num,firstl,firstr,firstr,r); 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int main(){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int n;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scanf("%d",&amp;n);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int num[n];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for(int i=0;i&lt;n;i++){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scanf("%d",&amp;num[i]);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devide(num,0,n);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for(int i=0;i&lt;n;i++){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printf("%d ",num[i]);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ab/>
      </w:r>
      <w:r>
        <w:rPr>
          <w:rFonts w:hint="eastAsia"/>
          <w:lang w:val="en" w:eastAsia="zh-CN"/>
        </w:rPr>
        <w:t>}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 xml:space="preserve">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5636DC"/>
    <w:multiLevelType w:val="singleLevel"/>
    <w:tmpl w:val="575636DC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F73DD"/>
    <w:rsid w:val="556F73DD"/>
    <w:rsid w:val="6BCEB437"/>
    <w:rsid w:val="6D535020"/>
    <w:rsid w:val="FFD68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david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2018-05-21T16:42:00Z</dcterms:created>
  <dc:creator>hp</dc:creator>
  <cp:lastModifiedBy>17dhcbdj</cp:lastModifiedBy>
  <dcterms:modified xsi:type="dcterms:W3CDTF">2021-05-24T18:52:44Z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